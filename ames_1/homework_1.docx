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46798941"/>
        <w:placeholder>
          <w:docPart w:val="0C8D95147E94894D994EF28A598CA953"/>
        </w:placeholder>
        <w:temporary/>
        <w:showingPlcHdr/>
        <w15:appearance w15:val="hidden"/>
      </w:sdtPr>
      <w:sdtEndPr/>
      <w:sdtContent>
        <w:p w:rsidR="00DE689C" w:rsidRDefault="00073829">
          <w:pPr>
            <w:pStyle w:val="Heading1"/>
          </w:pPr>
          <w:r>
            <w:t>Take Notes</w:t>
          </w:r>
        </w:p>
      </w:sdtContent>
    </w:sdt>
    <w:p w:rsidR="00DE689C" w:rsidRDefault="001B14F5">
      <w:pPr>
        <w:pStyle w:val="Heading2"/>
      </w:pPr>
      <w:r>
        <w:t>Observations</w:t>
      </w:r>
    </w:p>
    <w:p w:rsidR="001B14F5" w:rsidRDefault="004A1771" w:rsidP="00B427EA">
      <w:pPr>
        <w:pStyle w:val="ListParagraph"/>
        <w:numPr>
          <w:ilvl w:val="0"/>
          <w:numId w:val="6"/>
        </w:numPr>
      </w:pPr>
      <w:r>
        <w:t xml:space="preserve">Did multiple view at the data through excel pivot table. </w:t>
      </w:r>
    </w:p>
    <w:p w:rsidR="003751D3" w:rsidRDefault="00802BCB" w:rsidP="00B427EA">
      <w:pPr>
        <w:pStyle w:val="ListParagraph"/>
        <w:numPr>
          <w:ilvl w:val="0"/>
          <w:numId w:val="6"/>
        </w:numPr>
      </w:pPr>
      <w:r>
        <w:t xml:space="preserve">Used, Info, head, tail, </w:t>
      </w:r>
      <w:proofErr w:type="spellStart"/>
      <w:proofErr w:type="gramStart"/>
      <w:r>
        <w:t>describe</w:t>
      </w:r>
      <w:r w:rsidR="003751D3">
        <w:t>,sample</w:t>
      </w:r>
      <w:proofErr w:type="spellEnd"/>
      <w:proofErr w:type="gramEnd"/>
      <w:r>
        <w:t xml:space="preserve"> python pandas</w:t>
      </w:r>
      <w:r w:rsidR="003751D3">
        <w:t xml:space="preserve"> to look at the data frame</w:t>
      </w:r>
    </w:p>
    <w:p w:rsidR="00B427EA" w:rsidRDefault="00B427EA" w:rsidP="00B427EA">
      <w:pPr>
        <w:pStyle w:val="ListParagraph"/>
        <w:numPr>
          <w:ilvl w:val="0"/>
          <w:numId w:val="6"/>
        </w:numPr>
      </w:pPr>
      <w:r>
        <w:t>2039 records, 81 Variables</w:t>
      </w:r>
      <w:bookmarkStart w:id="0" w:name="_GoBack"/>
      <w:bookmarkEnd w:id="0"/>
    </w:p>
    <w:p w:rsidR="00B427EA" w:rsidRPr="001B14F5" w:rsidRDefault="00B427EA" w:rsidP="00B427EA">
      <w:pPr>
        <w:ind w:firstLine="720"/>
      </w:pPr>
    </w:p>
    <w:p w:rsidR="00B427EA" w:rsidRPr="001B14F5" w:rsidRDefault="00B427EA">
      <w:pPr>
        <w:ind w:firstLine="720"/>
      </w:pPr>
    </w:p>
    <w:sectPr w:rsidR="00B427EA" w:rsidRPr="001B14F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829" w:rsidRDefault="00073829">
      <w:r>
        <w:separator/>
      </w:r>
    </w:p>
    <w:p w:rsidR="00073829" w:rsidRDefault="00073829"/>
  </w:endnote>
  <w:endnote w:type="continuationSeparator" w:id="0">
    <w:p w:rsidR="00073829" w:rsidRDefault="00073829">
      <w:r>
        <w:continuationSeparator/>
      </w:r>
    </w:p>
    <w:p w:rsidR="00073829" w:rsidRDefault="000738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689C" w:rsidRDefault="000738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829" w:rsidRDefault="00073829">
      <w:r>
        <w:separator/>
      </w:r>
    </w:p>
    <w:p w:rsidR="00073829" w:rsidRDefault="00073829"/>
  </w:footnote>
  <w:footnote w:type="continuationSeparator" w:id="0">
    <w:p w:rsidR="00073829" w:rsidRDefault="00073829">
      <w:r>
        <w:continuationSeparator/>
      </w:r>
    </w:p>
    <w:p w:rsidR="00073829" w:rsidRDefault="0007382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DB069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D387F"/>
    <w:multiLevelType w:val="hybridMultilevel"/>
    <w:tmpl w:val="3F7C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F7A3D"/>
    <w:multiLevelType w:val="hybridMultilevel"/>
    <w:tmpl w:val="ABDE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F5"/>
    <w:rsid w:val="00073829"/>
    <w:rsid w:val="001B14F5"/>
    <w:rsid w:val="003751D3"/>
    <w:rsid w:val="004A1771"/>
    <w:rsid w:val="00802BCB"/>
    <w:rsid w:val="00A64ACB"/>
    <w:rsid w:val="00B427EA"/>
    <w:rsid w:val="00D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6C96E"/>
  <w15:chartTrackingRefBased/>
  <w15:docId w15:val="{3DFA2CEF-D3E1-424B-BCBF-4ED397FE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B4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oganstrouse/Library/Containers/com.microsoft.Word/Data/Library/Application%20Support/Microsoft/Office/16.0/DTS/en-US%7b43943F78-CFC9-9144-850D-303F02A7BF16%7d/%7b6B4DC1D7-A4A2-8749-8E55-F5779D2B46FE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8D95147E94894D994EF28A598CA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21C57-4BDC-2A40-AD11-89BD64F175C3}"/>
      </w:docPartPr>
      <w:docPartBody>
        <w:p w:rsidR="00000000" w:rsidRDefault="007F0F2E">
          <w:pPr>
            <w:pStyle w:val="0C8D95147E94894D994EF28A598CA953"/>
          </w:pPr>
          <w:r>
            <w:t>Take 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2E"/>
    <w:rsid w:val="007F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8D95147E94894D994EF28A598CA953">
    <w:name w:val="0C8D95147E94894D994EF28A598CA953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D6C9179E5C50B3479B9AB967089551D5">
    <w:name w:val="D6C9179E5C50B3479B9AB967089551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Strouse</dc:creator>
  <cp:keywords/>
  <dc:description/>
  <cp:lastModifiedBy>Logan Strouse</cp:lastModifiedBy>
  <cp:revision>1</cp:revision>
  <dcterms:created xsi:type="dcterms:W3CDTF">2019-01-20T21:33:00Z</dcterms:created>
  <dcterms:modified xsi:type="dcterms:W3CDTF">2019-01-21T05:05:00Z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